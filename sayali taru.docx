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437106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18F2EA5" w14:textId="6CBDDB6D" w:rsidR="001B2ABD" w:rsidRDefault="0072334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79CBD1F" wp14:editId="7BEC759B">
                  <wp:extent cx="1916265" cy="2637213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887" cy="268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CFD2F1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04FD5E" w14:textId="234A078D" w:rsidR="001B2ABD" w:rsidRDefault="00FD005A" w:rsidP="001B2ABD">
            <w:pPr>
              <w:pStyle w:val="Title"/>
            </w:pPr>
            <w:r>
              <w:t>sayali taru</w:t>
            </w:r>
          </w:p>
          <w:p w14:paraId="30B150EB" w14:textId="1A265CFF" w:rsidR="00FD005A" w:rsidRPr="00FD005A" w:rsidRDefault="00FD005A" w:rsidP="00FD005A"/>
          <w:p w14:paraId="0278ED5F" w14:textId="17DC4F20" w:rsidR="001B2ABD" w:rsidRDefault="00FD005A" w:rsidP="001B2ABD">
            <w:pPr>
              <w:pStyle w:val="Subtitle"/>
            </w:pPr>
            <w:r w:rsidRPr="00364BBF">
              <w:rPr>
                <w:spacing w:val="1"/>
                <w:w w:val="51"/>
              </w:rPr>
              <w:t>A</w:t>
            </w:r>
            <w:r w:rsidRPr="00364BBF">
              <w:rPr>
                <w:spacing w:val="0"/>
                <w:w w:val="51"/>
              </w:rPr>
              <w:t>nalyst</w:t>
            </w:r>
            <w:r w:rsidR="00364BBF" w:rsidRPr="00364BBF">
              <w:rPr>
                <w:spacing w:val="0"/>
                <w:w w:val="51"/>
              </w:rPr>
              <w:t xml:space="preserve"> </w:t>
            </w:r>
            <w:r w:rsidRPr="00364BBF">
              <w:rPr>
                <w:spacing w:val="0"/>
                <w:w w:val="51"/>
              </w:rPr>
              <w:t>/ Software Engineer</w:t>
            </w:r>
          </w:p>
        </w:tc>
      </w:tr>
      <w:tr w:rsidR="001B2ABD" w14:paraId="0D787A87" w14:textId="77777777" w:rsidTr="001B2ABD">
        <w:tc>
          <w:tcPr>
            <w:tcW w:w="3600" w:type="dxa"/>
          </w:tcPr>
          <w:p w14:paraId="7F7D36C7" w14:textId="78BD8447" w:rsidR="001B2ABD" w:rsidRDefault="004E2A0B" w:rsidP="00036450">
            <w:pPr>
              <w:pStyle w:val="Heading3"/>
            </w:pPr>
            <w:r>
              <w:t>strengths</w:t>
            </w:r>
          </w:p>
          <w:p w14:paraId="4AA79616" w14:textId="7274D073" w:rsidR="00036450" w:rsidRDefault="004E2A0B" w:rsidP="004E2A0B">
            <w:r>
              <w:t>A self-driven learner with front-End and Back-End knowledge.</w:t>
            </w:r>
          </w:p>
          <w:p w14:paraId="74639593" w14:textId="066DD2F4" w:rsidR="004E2A0B" w:rsidRDefault="004E2A0B" w:rsidP="004E2A0B">
            <w:r>
              <w:t>Passionate about implementing and launching new projects.</w:t>
            </w:r>
          </w:p>
          <w:p w14:paraId="3E4281D4" w14:textId="3A14FE66" w:rsidR="004E2A0B" w:rsidRDefault="004E2A0B" w:rsidP="004E2A0B">
            <w:r>
              <w:t>Ready to learn new technologies / Frameworks and implements them to further improve my knowledge</w:t>
            </w:r>
            <w:r w:rsidR="002126F1">
              <w:t>.</w:t>
            </w:r>
          </w:p>
          <w:p w14:paraId="52705915" w14:textId="64736FBA" w:rsidR="002126F1" w:rsidRDefault="002126F1" w:rsidP="004E2A0B">
            <w:r>
              <w:t>Good Communication skill always ready to work for the enrichment of knowledge.</w:t>
            </w:r>
          </w:p>
          <w:p w14:paraId="3B9227D5" w14:textId="4F69E271" w:rsidR="002126F1" w:rsidRDefault="002126F1" w:rsidP="004E2A0B">
            <w:r>
              <w:t xml:space="preserve">I have working knowledge on Angular and Java Microservice Development using Spring framework </w:t>
            </w:r>
            <w:r w:rsidR="00877A6C">
              <w:t>on an intermediate level.</w:t>
            </w:r>
          </w:p>
          <w:p w14:paraId="4F856B7E" w14:textId="77777777" w:rsidR="004E2A0B" w:rsidRDefault="004E2A0B" w:rsidP="004E2A0B"/>
          <w:p w14:paraId="1A35A21C" w14:textId="77777777" w:rsidR="00036450" w:rsidRDefault="00036450" w:rsidP="00036450"/>
          <w:sdt>
            <w:sdtPr>
              <w:id w:val="-1954003311"/>
              <w:placeholder>
                <w:docPart w:val="ABCAD884621C41FFB5A087B650FCB6CD"/>
              </w:placeholder>
              <w:temporary/>
              <w:showingPlcHdr/>
              <w15:appearance w15:val="hidden"/>
            </w:sdtPr>
            <w:sdtEndPr/>
            <w:sdtContent>
              <w:p w14:paraId="1698D70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CD00EF44A9D45B2906B76A293CABED3"/>
              </w:placeholder>
              <w:temporary/>
              <w:showingPlcHdr/>
              <w15:appearance w15:val="hidden"/>
            </w:sdtPr>
            <w:sdtEndPr/>
            <w:sdtContent>
              <w:p w14:paraId="007DECA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9EBA218" w14:textId="2BD5DB96" w:rsidR="004D3011" w:rsidRDefault="00DD6726" w:rsidP="004D3011">
            <w:r>
              <w:t>7841040093</w:t>
            </w:r>
          </w:p>
          <w:p w14:paraId="4655C788" w14:textId="63D49587" w:rsidR="008C1094" w:rsidRDefault="008C1094" w:rsidP="004D3011"/>
          <w:p w14:paraId="6D79562C" w14:textId="3A633647" w:rsidR="008C1094" w:rsidRDefault="008C1094" w:rsidP="004D3011">
            <w:r w:rsidRPr="008C1094">
              <w:rPr>
                <w:b/>
                <w:bCs/>
              </w:rPr>
              <w:t>EMAIL</w:t>
            </w:r>
            <w:r>
              <w:t>:</w:t>
            </w:r>
          </w:p>
          <w:p w14:paraId="0B2612A5" w14:textId="77777777" w:rsidR="004773EA" w:rsidRDefault="004773EA" w:rsidP="004D3011"/>
          <w:p w14:paraId="5FB6691B" w14:textId="0FD2FA37" w:rsidR="004D3011" w:rsidRPr="004D3011" w:rsidRDefault="008C1094" w:rsidP="004D3011">
            <w:r>
              <w:t xml:space="preserve">  SAYALI.RAMCHANDRA-TARU@CAPGEMINI.COM</w:t>
            </w:r>
          </w:p>
          <w:p w14:paraId="4BEBEBF6" w14:textId="6F3C4F4A" w:rsidR="008C1094" w:rsidRDefault="008C1094" w:rsidP="008C1094">
            <w:pPr>
              <w:pStyle w:val="Heading3"/>
            </w:pPr>
          </w:p>
          <w:p w14:paraId="40A0E70B" w14:textId="1BA01994" w:rsidR="008C1094" w:rsidRPr="004D3011" w:rsidRDefault="008C1094" w:rsidP="004D3011"/>
        </w:tc>
        <w:tc>
          <w:tcPr>
            <w:tcW w:w="720" w:type="dxa"/>
          </w:tcPr>
          <w:p w14:paraId="77CC61D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FFA50AFE23845CE842DB7F24C246779"/>
              </w:placeholder>
              <w:temporary/>
              <w:showingPlcHdr/>
              <w15:appearance w15:val="hidden"/>
            </w:sdtPr>
            <w:sdtEndPr/>
            <w:sdtContent>
              <w:p w14:paraId="76D274E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878AFB3" w14:textId="38B2D955" w:rsidR="00036450" w:rsidRDefault="00036450" w:rsidP="00FD005A">
            <w:pPr>
              <w:pStyle w:val="Heading4"/>
            </w:pPr>
          </w:p>
          <w:p w14:paraId="40486E6A" w14:textId="43F84A83" w:rsidR="00FD005A" w:rsidRDefault="00FD005A" w:rsidP="00FD005A">
            <w:proofErr w:type="spellStart"/>
            <w:r>
              <w:t>Dnyanshree</w:t>
            </w:r>
            <w:proofErr w:type="spellEnd"/>
            <w:r>
              <w:t xml:space="preserve"> Institute of Engineering and technology, </w:t>
            </w:r>
            <w:proofErr w:type="spellStart"/>
            <w:r>
              <w:t>Satara</w:t>
            </w:r>
            <w:proofErr w:type="spellEnd"/>
            <w:r>
              <w:t>.</w:t>
            </w:r>
          </w:p>
          <w:p w14:paraId="16E0E409" w14:textId="5673F6AC" w:rsidR="00FD005A" w:rsidRDefault="00FD005A" w:rsidP="00FD005A">
            <w:r>
              <w:t xml:space="preserve">Bachelor Of Engineering </w:t>
            </w:r>
          </w:p>
          <w:p w14:paraId="39CB08BD" w14:textId="111747E8" w:rsidR="00FD005A" w:rsidRDefault="00FD005A" w:rsidP="00FD005A">
            <w:r>
              <w:t>Electronics and Telecommunication Engineering:</w:t>
            </w:r>
          </w:p>
          <w:p w14:paraId="4A80625F" w14:textId="668E0791" w:rsidR="00FD005A" w:rsidRDefault="004E2A0B" w:rsidP="00FD005A">
            <w:r>
              <w:t>2017-2020.</w:t>
            </w:r>
          </w:p>
          <w:p w14:paraId="4320DC03" w14:textId="77777777" w:rsidR="00FD005A" w:rsidRPr="00FD005A" w:rsidRDefault="00FD005A" w:rsidP="00FD005A"/>
          <w:p w14:paraId="25BEEDC6" w14:textId="4AA8FD12" w:rsidR="00036450" w:rsidRDefault="00FD005A" w:rsidP="00036450">
            <w:pPr>
              <w:pStyle w:val="Heading2"/>
            </w:pPr>
            <w:r>
              <w:t xml:space="preserve">SKILLS </w:t>
            </w:r>
          </w:p>
          <w:p w14:paraId="438A62EB" w14:textId="1E42B798" w:rsidR="004D3011" w:rsidRDefault="00FD005A" w:rsidP="004D3011">
            <w:r>
              <w:t>Spring Boot</w:t>
            </w:r>
          </w:p>
          <w:p w14:paraId="0089F40D" w14:textId="26D0E763" w:rsidR="00FD005A" w:rsidRDefault="00FD005A" w:rsidP="004D3011">
            <w:r>
              <w:t>Spring Gradle</w:t>
            </w:r>
          </w:p>
          <w:p w14:paraId="37497ACF" w14:textId="69FFEFBF" w:rsidR="00FD005A" w:rsidRDefault="00FD005A" w:rsidP="004D3011">
            <w:r>
              <w:t>JPA with hibernate / CRUD.</w:t>
            </w:r>
          </w:p>
          <w:p w14:paraId="1A9D693A" w14:textId="3896C7C6" w:rsidR="00FD005A" w:rsidRDefault="00FD005A" w:rsidP="004D3011">
            <w:r>
              <w:t>Bootstrap.</w:t>
            </w:r>
          </w:p>
          <w:p w14:paraId="0B7AB739" w14:textId="77777777" w:rsidR="00FD005A" w:rsidRPr="004D3011" w:rsidRDefault="00FD005A" w:rsidP="004D3011"/>
          <w:p w14:paraId="6BFB7758" w14:textId="478CECD2" w:rsidR="00036450" w:rsidRDefault="00FD005A" w:rsidP="00036450">
            <w:pPr>
              <w:pStyle w:val="Heading2"/>
            </w:pPr>
            <w:r>
              <w:t>Backend</w:t>
            </w:r>
          </w:p>
          <w:p w14:paraId="3CBF666A" w14:textId="77777777" w:rsidR="00036450" w:rsidRDefault="003931D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Spring Boot </w:t>
            </w:r>
          </w:p>
          <w:p w14:paraId="7038D5BA" w14:textId="57D4F256" w:rsidR="003931DC" w:rsidRDefault="003931D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REST / API</w:t>
            </w:r>
          </w:p>
          <w:p w14:paraId="1F61C069" w14:textId="7EDC5A9D" w:rsidR="003931DC" w:rsidRDefault="003931D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Node js </w:t>
            </w:r>
          </w:p>
          <w:p w14:paraId="668D4586" w14:textId="54B115B2" w:rsidR="003931DC" w:rsidRDefault="003931DC" w:rsidP="004D3011">
            <w:pPr>
              <w:rPr>
                <w:noProof/>
                <w:color w:val="000000" w:themeColor="text1"/>
              </w:rPr>
            </w:pPr>
          </w:p>
          <w:p w14:paraId="289A3CB6" w14:textId="4017CCF0" w:rsidR="003931DC" w:rsidRDefault="003931DC" w:rsidP="004D3011">
            <w:pPr>
              <w:rPr>
                <w:noProof/>
                <w:color w:val="000000" w:themeColor="text1"/>
              </w:rPr>
            </w:pPr>
          </w:p>
          <w:p w14:paraId="6C1DDD37" w14:textId="19B3F821" w:rsidR="003931DC" w:rsidRDefault="003931DC" w:rsidP="004D3011">
            <w:pPr>
              <w:rPr>
                <w:noProof/>
                <w:color w:val="000000" w:themeColor="text1"/>
              </w:rPr>
            </w:pPr>
            <w:r w:rsidRPr="003931DC">
              <w:rPr>
                <w:b/>
                <w:bCs/>
                <w:noProof/>
                <w:color w:val="000000" w:themeColor="text1"/>
                <w:sz w:val="22"/>
              </w:rPr>
              <w:t>WEB</w:t>
            </w:r>
            <w:r>
              <w:rPr>
                <w:noProof/>
                <w:color w:val="000000" w:themeColor="text1"/>
              </w:rPr>
              <w:t xml:space="preserve"> </w:t>
            </w:r>
            <w:r w:rsidRPr="003931DC">
              <w:rPr>
                <w:b/>
                <w:bCs/>
                <w:noProof/>
                <w:color w:val="000000" w:themeColor="text1"/>
                <w:sz w:val="22"/>
              </w:rPr>
              <w:t>TECHNOLOGIES</w:t>
            </w:r>
            <w:r>
              <w:rPr>
                <w:noProof/>
                <w:color w:val="000000" w:themeColor="text1"/>
              </w:rPr>
              <w:t xml:space="preserve"> :</w:t>
            </w:r>
          </w:p>
          <w:p w14:paraId="2842D5F8" w14:textId="6B675305" w:rsidR="003931DC" w:rsidRDefault="003931D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 5</w:t>
            </w:r>
          </w:p>
          <w:p w14:paraId="75E8DC27" w14:textId="35A077CB" w:rsidR="003931DC" w:rsidRDefault="003931D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CSS 3</w:t>
            </w:r>
          </w:p>
          <w:p w14:paraId="68206C34" w14:textId="2B242E73" w:rsidR="003931DC" w:rsidRDefault="003931D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JavaScript , TypeScript.</w:t>
            </w:r>
          </w:p>
          <w:p w14:paraId="2616C733" w14:textId="52E4A5B3" w:rsidR="003931DC" w:rsidRDefault="003931DC" w:rsidP="004D3011">
            <w:pPr>
              <w:rPr>
                <w:noProof/>
                <w:color w:val="000000" w:themeColor="text1"/>
              </w:rPr>
            </w:pPr>
          </w:p>
          <w:p w14:paraId="28B5AA62" w14:textId="1A8F7716" w:rsidR="003931DC" w:rsidRDefault="003931DC" w:rsidP="004D3011">
            <w:pPr>
              <w:rPr>
                <w:b/>
                <w:bCs/>
                <w:noProof/>
                <w:color w:val="000000" w:themeColor="text1"/>
              </w:rPr>
            </w:pPr>
            <w:r w:rsidRPr="007569C6">
              <w:rPr>
                <w:b/>
                <w:bCs/>
                <w:noProof/>
                <w:color w:val="000000" w:themeColor="text1"/>
                <w:sz w:val="22"/>
              </w:rPr>
              <w:t>DATABASE</w:t>
            </w:r>
            <w:r>
              <w:rPr>
                <w:b/>
                <w:bCs/>
                <w:noProof/>
                <w:color w:val="000000" w:themeColor="text1"/>
              </w:rPr>
              <w:t xml:space="preserve"> </w:t>
            </w:r>
            <w:r w:rsidRPr="003931DC">
              <w:rPr>
                <w:b/>
                <w:bCs/>
                <w:noProof/>
                <w:color w:val="000000" w:themeColor="text1"/>
              </w:rPr>
              <w:t>:</w:t>
            </w:r>
          </w:p>
          <w:p w14:paraId="0CD856A5" w14:textId="6280AEA3" w:rsidR="003931DC" w:rsidRDefault="003931DC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7DB893FA" w14:textId="2C272420" w:rsidR="003931DC" w:rsidRPr="003931DC" w:rsidRDefault="003931DC" w:rsidP="004D3011">
            <w:pPr>
              <w:rPr>
                <w:noProof/>
                <w:color w:val="000000" w:themeColor="text1"/>
              </w:rPr>
            </w:pPr>
            <w:r w:rsidRPr="003931DC">
              <w:rPr>
                <w:noProof/>
                <w:color w:val="000000" w:themeColor="text1"/>
              </w:rPr>
              <w:t>PostgreSQL</w:t>
            </w:r>
          </w:p>
          <w:p w14:paraId="656C0F78" w14:textId="74A1A7C7" w:rsidR="003931DC" w:rsidRDefault="003931DC" w:rsidP="004D3011">
            <w:pPr>
              <w:rPr>
                <w:noProof/>
                <w:color w:val="000000" w:themeColor="text1"/>
              </w:rPr>
            </w:pPr>
          </w:p>
          <w:p w14:paraId="78AE7A6C" w14:textId="6353D17B" w:rsidR="003931DC" w:rsidRDefault="003931DC" w:rsidP="004D3011">
            <w:pPr>
              <w:rPr>
                <w:b/>
                <w:bCs/>
                <w:noProof/>
                <w:color w:val="000000" w:themeColor="text1"/>
              </w:rPr>
            </w:pPr>
            <w:r w:rsidRPr="007569C6">
              <w:rPr>
                <w:b/>
                <w:bCs/>
                <w:noProof/>
                <w:color w:val="000000" w:themeColor="text1"/>
                <w:sz w:val="22"/>
              </w:rPr>
              <w:t>AddOns</w:t>
            </w:r>
            <w:r w:rsidRPr="003931DC">
              <w:rPr>
                <w:b/>
                <w:bCs/>
                <w:noProof/>
                <w:color w:val="000000" w:themeColor="text1"/>
              </w:rPr>
              <w:t>:</w:t>
            </w:r>
          </w:p>
          <w:p w14:paraId="291E60E8" w14:textId="31A801D9" w:rsidR="003931DC" w:rsidRPr="00402E8A" w:rsidRDefault="003931DC" w:rsidP="004D3011">
            <w:pPr>
              <w:rPr>
                <w:noProof/>
                <w:color w:val="000000" w:themeColor="text1"/>
              </w:rPr>
            </w:pPr>
            <w:r w:rsidRPr="003931DC">
              <w:rPr>
                <w:noProof/>
                <w:color w:val="000000" w:themeColor="text1"/>
              </w:rPr>
              <w:t>GitHub</w:t>
            </w:r>
          </w:p>
        </w:tc>
      </w:tr>
    </w:tbl>
    <w:p w14:paraId="24D3DB64" w14:textId="77777777" w:rsidR="008C1094" w:rsidRDefault="008C1094" w:rsidP="000C45FF">
      <w:pPr>
        <w:tabs>
          <w:tab w:val="left" w:pos="990"/>
        </w:tabs>
      </w:pPr>
    </w:p>
    <w:sectPr w:rsidR="008C1094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B478" w14:textId="77777777" w:rsidR="00806EC3" w:rsidRDefault="00806EC3" w:rsidP="000C45FF">
      <w:r>
        <w:separator/>
      </w:r>
    </w:p>
  </w:endnote>
  <w:endnote w:type="continuationSeparator" w:id="0">
    <w:p w14:paraId="38C03072" w14:textId="77777777" w:rsidR="00806EC3" w:rsidRDefault="00806EC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0387" w14:textId="77777777" w:rsidR="00806EC3" w:rsidRDefault="00806EC3" w:rsidP="000C45FF">
      <w:r>
        <w:separator/>
      </w:r>
    </w:p>
  </w:footnote>
  <w:footnote w:type="continuationSeparator" w:id="0">
    <w:p w14:paraId="767D17B6" w14:textId="77777777" w:rsidR="00806EC3" w:rsidRDefault="00806EC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39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3ECCE9" wp14:editId="1747D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5A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26F1"/>
    <w:rsid w:val="002400EB"/>
    <w:rsid w:val="00256CF7"/>
    <w:rsid w:val="00281FD5"/>
    <w:rsid w:val="0030481B"/>
    <w:rsid w:val="003156FC"/>
    <w:rsid w:val="003254B5"/>
    <w:rsid w:val="00364BBF"/>
    <w:rsid w:val="0037121F"/>
    <w:rsid w:val="003910D8"/>
    <w:rsid w:val="003931DC"/>
    <w:rsid w:val="003A6B7D"/>
    <w:rsid w:val="003B06CA"/>
    <w:rsid w:val="00402E8A"/>
    <w:rsid w:val="004071FC"/>
    <w:rsid w:val="00445947"/>
    <w:rsid w:val="004773EA"/>
    <w:rsid w:val="004813B3"/>
    <w:rsid w:val="00496591"/>
    <w:rsid w:val="004C63E4"/>
    <w:rsid w:val="004D3011"/>
    <w:rsid w:val="004E2A0B"/>
    <w:rsid w:val="005262AC"/>
    <w:rsid w:val="005E39D5"/>
    <w:rsid w:val="00600670"/>
    <w:rsid w:val="0062123A"/>
    <w:rsid w:val="00646E75"/>
    <w:rsid w:val="006771D0"/>
    <w:rsid w:val="00715FCB"/>
    <w:rsid w:val="00723341"/>
    <w:rsid w:val="00743101"/>
    <w:rsid w:val="007569C6"/>
    <w:rsid w:val="00764C9F"/>
    <w:rsid w:val="007775E1"/>
    <w:rsid w:val="007867A0"/>
    <w:rsid w:val="007927F5"/>
    <w:rsid w:val="00802CA0"/>
    <w:rsid w:val="00806EC3"/>
    <w:rsid w:val="00877A6C"/>
    <w:rsid w:val="008C1094"/>
    <w:rsid w:val="009260CD"/>
    <w:rsid w:val="00940A66"/>
    <w:rsid w:val="00952C25"/>
    <w:rsid w:val="009C4917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D6726"/>
    <w:rsid w:val="00E25A26"/>
    <w:rsid w:val="00E4381A"/>
    <w:rsid w:val="00E55D74"/>
    <w:rsid w:val="00F05A48"/>
    <w:rsid w:val="00F60274"/>
    <w:rsid w:val="00F77FB9"/>
    <w:rsid w:val="00FB068F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7DB6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YRAMCH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CAD884621C41FFB5A087B650FCB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961D1-AEAA-4017-8B90-B8CD3AFEF04D}"/>
      </w:docPartPr>
      <w:docPartBody>
        <w:p w:rsidR="00A53D30" w:rsidRDefault="00415BBB">
          <w:pPr>
            <w:pStyle w:val="ABCAD884621C41FFB5A087B650FCB6CD"/>
          </w:pPr>
          <w:r w:rsidRPr="00CB0055">
            <w:t>Contact</w:t>
          </w:r>
        </w:p>
      </w:docPartBody>
    </w:docPart>
    <w:docPart>
      <w:docPartPr>
        <w:name w:val="6CD00EF44A9D45B2906B76A293CAB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82A10-8A84-4CA9-9471-75F85C88E98B}"/>
      </w:docPartPr>
      <w:docPartBody>
        <w:p w:rsidR="00A53D30" w:rsidRDefault="00415BBB">
          <w:pPr>
            <w:pStyle w:val="6CD00EF44A9D45B2906B76A293CABED3"/>
          </w:pPr>
          <w:r w:rsidRPr="004D3011">
            <w:t>PHONE:</w:t>
          </w:r>
        </w:p>
      </w:docPartBody>
    </w:docPart>
    <w:docPart>
      <w:docPartPr>
        <w:name w:val="BFFA50AFE23845CE842DB7F24C24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3D80A-44FC-4863-B713-0ADD788A1BC7}"/>
      </w:docPartPr>
      <w:docPartBody>
        <w:p w:rsidR="00A53D30" w:rsidRDefault="00415BBB">
          <w:pPr>
            <w:pStyle w:val="BFFA50AFE23845CE842DB7F24C246779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BB"/>
    <w:rsid w:val="000E27D1"/>
    <w:rsid w:val="00415BBB"/>
    <w:rsid w:val="00A5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AD884621C41FFB5A087B650FCB6CD">
    <w:name w:val="ABCAD884621C41FFB5A087B650FCB6CD"/>
  </w:style>
  <w:style w:type="paragraph" w:customStyle="1" w:styleId="6CD00EF44A9D45B2906B76A293CABED3">
    <w:name w:val="6CD00EF44A9D45B2906B76A293CABED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FFA50AFE23845CE842DB7F24C246779">
    <w:name w:val="BFFA50AFE23845CE842DB7F24C24677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2022-07-06T05:45:00Z</dcterms:created>
  <dcterms:modified xsi:type="dcterms:W3CDTF">2022-07-06T06:41:00Z</dcterms:modified>
</cp:coreProperties>
</file>